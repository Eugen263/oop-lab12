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візитної картки"/>
      </w:tblPr>
      <w:tblGrid>
        <w:gridCol w:w="288"/>
        <w:gridCol w:w="2232"/>
        <w:gridCol w:w="144"/>
        <w:gridCol w:w="2088"/>
        <w:gridCol w:w="288"/>
        <w:gridCol w:w="288"/>
        <w:gridCol w:w="2232"/>
        <w:gridCol w:w="144"/>
        <w:gridCol w:w="2088"/>
        <w:gridCol w:w="288"/>
      </w:tblGrid>
      <w:tr w:rsidR="00A217C1" w14:paraId="4ECCD7DB" w14:textId="77777777">
        <w:trPr>
          <w:trHeight w:hRule="exact" w:val="288"/>
        </w:trPr>
        <w:tc>
          <w:tcPr>
            <w:tcW w:w="288" w:type="dxa"/>
          </w:tcPr>
          <w:p w14:paraId="1D4B4BDD" w14:textId="77777777" w:rsidR="00A217C1" w:rsidRDefault="00A217C1"/>
        </w:tc>
        <w:tc>
          <w:tcPr>
            <w:tcW w:w="2232" w:type="dxa"/>
          </w:tcPr>
          <w:p w14:paraId="6CAA13E8" w14:textId="77777777" w:rsidR="00A217C1" w:rsidRDefault="00A217C1"/>
        </w:tc>
        <w:tc>
          <w:tcPr>
            <w:tcW w:w="144" w:type="dxa"/>
          </w:tcPr>
          <w:p w14:paraId="53CA9514" w14:textId="77777777" w:rsidR="00A217C1" w:rsidRDefault="00A217C1"/>
        </w:tc>
        <w:tc>
          <w:tcPr>
            <w:tcW w:w="2088" w:type="dxa"/>
          </w:tcPr>
          <w:p w14:paraId="1DC60C64" w14:textId="77777777" w:rsidR="00A217C1" w:rsidRDefault="00A217C1"/>
        </w:tc>
        <w:tc>
          <w:tcPr>
            <w:tcW w:w="288" w:type="dxa"/>
          </w:tcPr>
          <w:p w14:paraId="51D60FED" w14:textId="77777777" w:rsidR="00A217C1" w:rsidRDefault="00A217C1"/>
        </w:tc>
        <w:tc>
          <w:tcPr>
            <w:tcW w:w="288" w:type="dxa"/>
          </w:tcPr>
          <w:p w14:paraId="1C2DC866" w14:textId="77777777" w:rsidR="00A217C1" w:rsidRDefault="00A217C1"/>
        </w:tc>
        <w:tc>
          <w:tcPr>
            <w:tcW w:w="2232" w:type="dxa"/>
          </w:tcPr>
          <w:p w14:paraId="236DA79B" w14:textId="77777777" w:rsidR="00A217C1" w:rsidRDefault="00A217C1"/>
        </w:tc>
        <w:tc>
          <w:tcPr>
            <w:tcW w:w="144" w:type="dxa"/>
          </w:tcPr>
          <w:p w14:paraId="40C3A1C7" w14:textId="77777777" w:rsidR="00A217C1" w:rsidRDefault="00A217C1"/>
        </w:tc>
        <w:tc>
          <w:tcPr>
            <w:tcW w:w="2088" w:type="dxa"/>
          </w:tcPr>
          <w:p w14:paraId="2C22192C" w14:textId="77777777" w:rsidR="00A217C1" w:rsidRDefault="00A217C1"/>
        </w:tc>
        <w:tc>
          <w:tcPr>
            <w:tcW w:w="288" w:type="dxa"/>
          </w:tcPr>
          <w:p w14:paraId="332C8A92" w14:textId="77777777" w:rsidR="00A217C1" w:rsidRDefault="00A217C1"/>
        </w:tc>
      </w:tr>
      <w:tr w:rsidR="00A217C1" w14:paraId="15CB38F6" w14:textId="77777777">
        <w:trPr>
          <w:trHeight w:hRule="exact" w:val="403"/>
        </w:trPr>
        <w:tc>
          <w:tcPr>
            <w:tcW w:w="288" w:type="dxa"/>
          </w:tcPr>
          <w:p w14:paraId="2381DE14" w14:textId="77777777" w:rsidR="00A217C1" w:rsidRDefault="00A217C1">
            <w:pPr>
              <w:pStyle w:val="a4"/>
            </w:pPr>
          </w:p>
        </w:tc>
        <w:tc>
          <w:tcPr>
            <w:tcW w:w="2232" w:type="dxa"/>
          </w:tcPr>
          <w:p w14:paraId="48315FDC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29375669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-619461729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4AFACBAB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12642A94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1339434831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27C21FDF" w14:textId="77777777" w:rsidR="00A217C1" w:rsidRDefault="00A217C1">
            <w:pPr>
              <w:pStyle w:val="a4"/>
            </w:pPr>
          </w:p>
        </w:tc>
        <w:tc>
          <w:tcPr>
            <w:tcW w:w="288" w:type="dxa"/>
          </w:tcPr>
          <w:p w14:paraId="5D4D7903" w14:textId="77777777" w:rsidR="00A217C1" w:rsidRDefault="00A217C1">
            <w:pPr>
              <w:pStyle w:val="a4"/>
            </w:pPr>
          </w:p>
        </w:tc>
        <w:tc>
          <w:tcPr>
            <w:tcW w:w="2232" w:type="dxa"/>
          </w:tcPr>
          <w:p w14:paraId="0028617A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283042B0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410821364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5E7B2AB6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36226900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639111172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6122F984" w14:textId="77777777" w:rsidR="00A217C1" w:rsidRDefault="00A217C1">
            <w:pPr>
              <w:pStyle w:val="a4"/>
            </w:pPr>
          </w:p>
        </w:tc>
      </w:tr>
      <w:tr w:rsidR="00A217C1" w14:paraId="41F86A45" w14:textId="77777777">
        <w:trPr>
          <w:trHeight w:hRule="exact" w:val="1973"/>
        </w:trPr>
        <w:tc>
          <w:tcPr>
            <w:tcW w:w="288" w:type="dxa"/>
          </w:tcPr>
          <w:p w14:paraId="30550072" w14:textId="77777777" w:rsidR="00A217C1" w:rsidRDefault="00A217C1"/>
        </w:tc>
        <w:bookmarkStart w:id="0" w:name="_GoBack"/>
        <w:bookmarkEnd w:id="0"/>
        <w:tc>
          <w:tcPr>
            <w:tcW w:w="2232" w:type="dxa"/>
          </w:tcPr>
          <w:p w14:paraId="3E1803D1" w14:textId="7ACCCC20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396717743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3A573A73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1345900947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3F6A193B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6456C2E6" w14:textId="77777777" w:rsidR="00A217C1" w:rsidRDefault="003E53B8">
            <w:sdt>
              <w:sdtPr>
                <w:alias w:val="Телефон"/>
                <w:tag w:val=""/>
                <w:id w:val="-1701161321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6F7FE2EB" w14:textId="77777777" w:rsidR="00A217C1" w:rsidRDefault="003E53B8">
            <w:sdt>
              <w:sdtPr>
                <w:alias w:val="Адреса електронної пошти"/>
                <w:tag w:val=""/>
                <w:id w:val="1175847636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18314AC2" w14:textId="77777777" w:rsidR="00A217C1" w:rsidRDefault="00A217C1"/>
        </w:tc>
        <w:tc>
          <w:tcPr>
            <w:tcW w:w="288" w:type="dxa"/>
          </w:tcPr>
          <w:p w14:paraId="360DB1D8" w14:textId="77777777" w:rsidR="00A217C1" w:rsidRDefault="00A217C1"/>
        </w:tc>
        <w:tc>
          <w:tcPr>
            <w:tcW w:w="2232" w:type="dxa"/>
          </w:tcPr>
          <w:p w14:paraId="466C7C3E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-190003293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4AE72905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296268073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211D7E22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037CA59D" w14:textId="77777777" w:rsidR="00A217C1" w:rsidRDefault="003E53B8">
            <w:sdt>
              <w:sdtPr>
                <w:alias w:val="Телефон"/>
                <w:tag w:val=""/>
                <w:id w:val="-473290473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5FEA218B" w14:textId="77777777" w:rsidR="00A217C1" w:rsidRDefault="003E53B8">
            <w:sdt>
              <w:sdtPr>
                <w:alias w:val="Адреса електронної пошти"/>
                <w:tag w:val=""/>
                <w:id w:val="-1625769990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3415C377" w14:textId="77777777" w:rsidR="00A217C1" w:rsidRDefault="00A217C1"/>
        </w:tc>
      </w:tr>
      <w:tr w:rsidR="00A217C1" w14:paraId="721C9CD7" w14:textId="77777777">
        <w:trPr>
          <w:trHeight w:hRule="exact" w:val="216"/>
        </w:trPr>
        <w:tc>
          <w:tcPr>
            <w:tcW w:w="288" w:type="dxa"/>
          </w:tcPr>
          <w:p w14:paraId="7211C230" w14:textId="77777777" w:rsidR="00A217C1" w:rsidRDefault="00A217C1"/>
        </w:tc>
        <w:tc>
          <w:tcPr>
            <w:tcW w:w="2232" w:type="dxa"/>
          </w:tcPr>
          <w:p w14:paraId="2E53A592" w14:textId="77777777" w:rsidR="00A217C1" w:rsidRDefault="00A217C1"/>
        </w:tc>
        <w:tc>
          <w:tcPr>
            <w:tcW w:w="144" w:type="dxa"/>
          </w:tcPr>
          <w:p w14:paraId="5A03AEE0" w14:textId="77777777" w:rsidR="00A217C1" w:rsidRDefault="00A217C1"/>
        </w:tc>
        <w:tc>
          <w:tcPr>
            <w:tcW w:w="2088" w:type="dxa"/>
          </w:tcPr>
          <w:p w14:paraId="5A58A33C" w14:textId="77777777" w:rsidR="00A217C1" w:rsidRDefault="00A217C1"/>
        </w:tc>
        <w:tc>
          <w:tcPr>
            <w:tcW w:w="288" w:type="dxa"/>
          </w:tcPr>
          <w:p w14:paraId="157B292A" w14:textId="77777777" w:rsidR="00A217C1" w:rsidRDefault="00A217C1"/>
        </w:tc>
        <w:tc>
          <w:tcPr>
            <w:tcW w:w="288" w:type="dxa"/>
          </w:tcPr>
          <w:p w14:paraId="30E6E71B" w14:textId="77777777" w:rsidR="00A217C1" w:rsidRDefault="00A217C1"/>
        </w:tc>
        <w:tc>
          <w:tcPr>
            <w:tcW w:w="2232" w:type="dxa"/>
          </w:tcPr>
          <w:p w14:paraId="253CCF27" w14:textId="77777777" w:rsidR="00A217C1" w:rsidRDefault="00A217C1"/>
        </w:tc>
        <w:tc>
          <w:tcPr>
            <w:tcW w:w="144" w:type="dxa"/>
          </w:tcPr>
          <w:p w14:paraId="28E3C491" w14:textId="77777777" w:rsidR="00A217C1" w:rsidRDefault="00A217C1"/>
        </w:tc>
        <w:tc>
          <w:tcPr>
            <w:tcW w:w="2088" w:type="dxa"/>
          </w:tcPr>
          <w:p w14:paraId="44F8A766" w14:textId="77777777" w:rsidR="00A217C1" w:rsidRDefault="00A217C1"/>
        </w:tc>
        <w:tc>
          <w:tcPr>
            <w:tcW w:w="288" w:type="dxa"/>
          </w:tcPr>
          <w:p w14:paraId="123ABACA" w14:textId="77777777" w:rsidR="00A217C1" w:rsidRDefault="00A217C1"/>
        </w:tc>
      </w:tr>
      <w:tr w:rsidR="00A217C1" w14:paraId="5FA34E3E" w14:textId="77777777">
        <w:trPr>
          <w:trHeight w:hRule="exact" w:val="288"/>
        </w:trPr>
        <w:tc>
          <w:tcPr>
            <w:tcW w:w="288" w:type="dxa"/>
          </w:tcPr>
          <w:p w14:paraId="4EB9CC8E" w14:textId="77777777" w:rsidR="00A217C1" w:rsidRDefault="00A217C1"/>
        </w:tc>
        <w:tc>
          <w:tcPr>
            <w:tcW w:w="2232" w:type="dxa"/>
          </w:tcPr>
          <w:p w14:paraId="48E94584" w14:textId="77777777" w:rsidR="00A217C1" w:rsidRDefault="00A217C1"/>
        </w:tc>
        <w:tc>
          <w:tcPr>
            <w:tcW w:w="144" w:type="dxa"/>
          </w:tcPr>
          <w:p w14:paraId="381CC24E" w14:textId="77777777" w:rsidR="00A217C1" w:rsidRDefault="00A217C1"/>
        </w:tc>
        <w:tc>
          <w:tcPr>
            <w:tcW w:w="2088" w:type="dxa"/>
          </w:tcPr>
          <w:p w14:paraId="4256ECA6" w14:textId="77777777" w:rsidR="00A217C1" w:rsidRDefault="00A217C1"/>
        </w:tc>
        <w:tc>
          <w:tcPr>
            <w:tcW w:w="288" w:type="dxa"/>
          </w:tcPr>
          <w:p w14:paraId="1BC16CA1" w14:textId="77777777" w:rsidR="00A217C1" w:rsidRDefault="00A217C1"/>
        </w:tc>
        <w:tc>
          <w:tcPr>
            <w:tcW w:w="288" w:type="dxa"/>
          </w:tcPr>
          <w:p w14:paraId="66712B89" w14:textId="77777777" w:rsidR="00A217C1" w:rsidRDefault="00A217C1"/>
        </w:tc>
        <w:tc>
          <w:tcPr>
            <w:tcW w:w="2232" w:type="dxa"/>
          </w:tcPr>
          <w:p w14:paraId="1EA018D0" w14:textId="77777777" w:rsidR="00A217C1" w:rsidRDefault="00A217C1"/>
        </w:tc>
        <w:tc>
          <w:tcPr>
            <w:tcW w:w="144" w:type="dxa"/>
          </w:tcPr>
          <w:p w14:paraId="7EE4A891" w14:textId="77777777" w:rsidR="00A217C1" w:rsidRDefault="00A217C1"/>
        </w:tc>
        <w:tc>
          <w:tcPr>
            <w:tcW w:w="2088" w:type="dxa"/>
          </w:tcPr>
          <w:p w14:paraId="2523CE0B" w14:textId="77777777" w:rsidR="00A217C1" w:rsidRDefault="00A217C1"/>
        </w:tc>
        <w:tc>
          <w:tcPr>
            <w:tcW w:w="288" w:type="dxa"/>
          </w:tcPr>
          <w:p w14:paraId="69A45023" w14:textId="77777777" w:rsidR="00A217C1" w:rsidRDefault="00A217C1"/>
        </w:tc>
      </w:tr>
      <w:tr w:rsidR="00A217C1" w14:paraId="278AE7AD" w14:textId="77777777">
        <w:trPr>
          <w:trHeight w:hRule="exact" w:val="403"/>
        </w:trPr>
        <w:tc>
          <w:tcPr>
            <w:tcW w:w="288" w:type="dxa"/>
          </w:tcPr>
          <w:p w14:paraId="16FD8036" w14:textId="77777777" w:rsidR="00A217C1" w:rsidRDefault="00A217C1"/>
        </w:tc>
        <w:tc>
          <w:tcPr>
            <w:tcW w:w="2232" w:type="dxa"/>
          </w:tcPr>
          <w:p w14:paraId="162C495F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3C078C5E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1725258383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08A0B73C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18A23E68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1851064387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2340EBCF" w14:textId="77777777" w:rsidR="00A217C1" w:rsidRDefault="00A217C1"/>
        </w:tc>
        <w:tc>
          <w:tcPr>
            <w:tcW w:w="288" w:type="dxa"/>
          </w:tcPr>
          <w:p w14:paraId="0CA31761" w14:textId="77777777" w:rsidR="00A217C1" w:rsidRDefault="00A217C1"/>
        </w:tc>
        <w:tc>
          <w:tcPr>
            <w:tcW w:w="2232" w:type="dxa"/>
          </w:tcPr>
          <w:p w14:paraId="67C49A09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7C563524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-1545828767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1241992C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799DE075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1519233408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38B8E08A" w14:textId="77777777" w:rsidR="00A217C1" w:rsidRDefault="00A217C1"/>
        </w:tc>
      </w:tr>
      <w:tr w:rsidR="00A217C1" w14:paraId="4193D20D" w14:textId="77777777">
        <w:trPr>
          <w:trHeight w:hRule="exact" w:val="1973"/>
        </w:trPr>
        <w:tc>
          <w:tcPr>
            <w:tcW w:w="288" w:type="dxa"/>
          </w:tcPr>
          <w:p w14:paraId="16E68DA6" w14:textId="77777777" w:rsidR="00A217C1" w:rsidRDefault="00A217C1"/>
        </w:tc>
        <w:tc>
          <w:tcPr>
            <w:tcW w:w="2232" w:type="dxa"/>
          </w:tcPr>
          <w:p w14:paraId="25D4DCD1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1333030027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72280AA6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1974397770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52D8283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3DF486F9" w14:textId="77777777" w:rsidR="00A217C1" w:rsidRDefault="003E53B8">
            <w:sdt>
              <w:sdtPr>
                <w:alias w:val="Телефон"/>
                <w:tag w:val=""/>
                <w:id w:val="-559786362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68EADED0" w14:textId="77777777" w:rsidR="00A217C1" w:rsidRDefault="003E53B8">
            <w:sdt>
              <w:sdtPr>
                <w:alias w:val="Адреса електронної пошти"/>
                <w:tag w:val=""/>
                <w:id w:val="-1259592716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1572C208" w14:textId="77777777" w:rsidR="00A217C1" w:rsidRDefault="00A217C1"/>
        </w:tc>
        <w:tc>
          <w:tcPr>
            <w:tcW w:w="288" w:type="dxa"/>
          </w:tcPr>
          <w:p w14:paraId="6E8A7908" w14:textId="77777777" w:rsidR="00A217C1" w:rsidRDefault="00A217C1"/>
        </w:tc>
        <w:tc>
          <w:tcPr>
            <w:tcW w:w="2232" w:type="dxa"/>
          </w:tcPr>
          <w:p w14:paraId="515216B9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-868209237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553EA9EC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1171991760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6009A018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6C4F9EFE" w14:textId="77777777" w:rsidR="00A217C1" w:rsidRDefault="003E53B8">
            <w:sdt>
              <w:sdtPr>
                <w:alias w:val="Телефон"/>
                <w:tag w:val=""/>
                <w:id w:val="1830249190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45937427" w14:textId="77777777" w:rsidR="00A217C1" w:rsidRDefault="003E53B8">
            <w:sdt>
              <w:sdtPr>
                <w:alias w:val="Адреса електронної пошти"/>
                <w:tag w:val=""/>
                <w:id w:val="1694953505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44DBDC00" w14:textId="77777777" w:rsidR="00A217C1" w:rsidRDefault="00A217C1"/>
        </w:tc>
      </w:tr>
      <w:tr w:rsidR="00A217C1" w14:paraId="490F8DF4" w14:textId="77777777">
        <w:trPr>
          <w:trHeight w:hRule="exact" w:val="216"/>
        </w:trPr>
        <w:tc>
          <w:tcPr>
            <w:tcW w:w="288" w:type="dxa"/>
          </w:tcPr>
          <w:p w14:paraId="5EEE25B2" w14:textId="77777777" w:rsidR="00A217C1" w:rsidRDefault="00A217C1"/>
        </w:tc>
        <w:tc>
          <w:tcPr>
            <w:tcW w:w="2232" w:type="dxa"/>
          </w:tcPr>
          <w:p w14:paraId="712909DC" w14:textId="77777777" w:rsidR="00A217C1" w:rsidRDefault="00A217C1"/>
        </w:tc>
        <w:tc>
          <w:tcPr>
            <w:tcW w:w="144" w:type="dxa"/>
          </w:tcPr>
          <w:p w14:paraId="4E6C21DA" w14:textId="77777777" w:rsidR="00A217C1" w:rsidRDefault="00A217C1"/>
        </w:tc>
        <w:tc>
          <w:tcPr>
            <w:tcW w:w="2088" w:type="dxa"/>
          </w:tcPr>
          <w:p w14:paraId="255B7573" w14:textId="77777777" w:rsidR="00A217C1" w:rsidRDefault="00A217C1"/>
        </w:tc>
        <w:tc>
          <w:tcPr>
            <w:tcW w:w="288" w:type="dxa"/>
          </w:tcPr>
          <w:p w14:paraId="40B57AAB" w14:textId="77777777" w:rsidR="00A217C1" w:rsidRDefault="00A217C1"/>
        </w:tc>
        <w:tc>
          <w:tcPr>
            <w:tcW w:w="288" w:type="dxa"/>
          </w:tcPr>
          <w:p w14:paraId="0D2FCD50" w14:textId="77777777" w:rsidR="00A217C1" w:rsidRDefault="00A217C1"/>
        </w:tc>
        <w:tc>
          <w:tcPr>
            <w:tcW w:w="2232" w:type="dxa"/>
          </w:tcPr>
          <w:p w14:paraId="7DE42BB5" w14:textId="77777777" w:rsidR="00A217C1" w:rsidRDefault="00A217C1"/>
        </w:tc>
        <w:tc>
          <w:tcPr>
            <w:tcW w:w="144" w:type="dxa"/>
          </w:tcPr>
          <w:p w14:paraId="356DC10E" w14:textId="77777777" w:rsidR="00A217C1" w:rsidRDefault="00A217C1"/>
        </w:tc>
        <w:tc>
          <w:tcPr>
            <w:tcW w:w="2088" w:type="dxa"/>
          </w:tcPr>
          <w:p w14:paraId="4E940B21" w14:textId="77777777" w:rsidR="00A217C1" w:rsidRDefault="00A217C1"/>
        </w:tc>
        <w:tc>
          <w:tcPr>
            <w:tcW w:w="288" w:type="dxa"/>
          </w:tcPr>
          <w:p w14:paraId="207BD10C" w14:textId="77777777" w:rsidR="00A217C1" w:rsidRDefault="00A217C1"/>
        </w:tc>
      </w:tr>
      <w:tr w:rsidR="00A217C1" w14:paraId="04733865" w14:textId="77777777">
        <w:trPr>
          <w:trHeight w:hRule="exact" w:val="288"/>
        </w:trPr>
        <w:tc>
          <w:tcPr>
            <w:tcW w:w="288" w:type="dxa"/>
          </w:tcPr>
          <w:p w14:paraId="74C5A640" w14:textId="77777777" w:rsidR="00A217C1" w:rsidRDefault="00A217C1"/>
        </w:tc>
        <w:tc>
          <w:tcPr>
            <w:tcW w:w="2232" w:type="dxa"/>
          </w:tcPr>
          <w:p w14:paraId="5D87D292" w14:textId="77777777" w:rsidR="00A217C1" w:rsidRDefault="00A217C1"/>
        </w:tc>
        <w:tc>
          <w:tcPr>
            <w:tcW w:w="144" w:type="dxa"/>
          </w:tcPr>
          <w:p w14:paraId="3EA6057A" w14:textId="77777777" w:rsidR="00A217C1" w:rsidRDefault="00A217C1"/>
        </w:tc>
        <w:tc>
          <w:tcPr>
            <w:tcW w:w="2088" w:type="dxa"/>
          </w:tcPr>
          <w:p w14:paraId="022CFC61" w14:textId="77777777" w:rsidR="00A217C1" w:rsidRDefault="00A217C1"/>
        </w:tc>
        <w:tc>
          <w:tcPr>
            <w:tcW w:w="288" w:type="dxa"/>
          </w:tcPr>
          <w:p w14:paraId="12DACDAA" w14:textId="77777777" w:rsidR="00A217C1" w:rsidRDefault="00A217C1"/>
        </w:tc>
        <w:tc>
          <w:tcPr>
            <w:tcW w:w="288" w:type="dxa"/>
          </w:tcPr>
          <w:p w14:paraId="6F109D9E" w14:textId="77777777" w:rsidR="00A217C1" w:rsidRDefault="00A217C1"/>
        </w:tc>
        <w:tc>
          <w:tcPr>
            <w:tcW w:w="2232" w:type="dxa"/>
          </w:tcPr>
          <w:p w14:paraId="6B7BA358" w14:textId="77777777" w:rsidR="00A217C1" w:rsidRDefault="00A217C1"/>
        </w:tc>
        <w:tc>
          <w:tcPr>
            <w:tcW w:w="144" w:type="dxa"/>
          </w:tcPr>
          <w:p w14:paraId="01364502" w14:textId="77777777" w:rsidR="00A217C1" w:rsidRDefault="00A217C1"/>
        </w:tc>
        <w:tc>
          <w:tcPr>
            <w:tcW w:w="2088" w:type="dxa"/>
          </w:tcPr>
          <w:p w14:paraId="1A020FB5" w14:textId="77777777" w:rsidR="00A217C1" w:rsidRDefault="00A217C1"/>
        </w:tc>
        <w:tc>
          <w:tcPr>
            <w:tcW w:w="288" w:type="dxa"/>
          </w:tcPr>
          <w:p w14:paraId="5C214C26" w14:textId="77777777" w:rsidR="00A217C1" w:rsidRDefault="00A217C1"/>
        </w:tc>
      </w:tr>
      <w:tr w:rsidR="00A217C1" w14:paraId="6274281B" w14:textId="77777777">
        <w:trPr>
          <w:trHeight w:hRule="exact" w:val="403"/>
        </w:trPr>
        <w:tc>
          <w:tcPr>
            <w:tcW w:w="288" w:type="dxa"/>
          </w:tcPr>
          <w:p w14:paraId="534729BF" w14:textId="77777777" w:rsidR="00A217C1" w:rsidRDefault="00A217C1"/>
        </w:tc>
        <w:tc>
          <w:tcPr>
            <w:tcW w:w="2232" w:type="dxa"/>
          </w:tcPr>
          <w:p w14:paraId="6C1960EC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24A82417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-2093068678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17D3EA0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1CD869C7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288277541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355EAF1E" w14:textId="77777777" w:rsidR="00A217C1" w:rsidRDefault="00A217C1"/>
        </w:tc>
        <w:tc>
          <w:tcPr>
            <w:tcW w:w="288" w:type="dxa"/>
          </w:tcPr>
          <w:p w14:paraId="0C70D1BE" w14:textId="77777777" w:rsidR="00A217C1" w:rsidRDefault="00A217C1"/>
        </w:tc>
        <w:tc>
          <w:tcPr>
            <w:tcW w:w="2232" w:type="dxa"/>
          </w:tcPr>
          <w:p w14:paraId="5F2B1035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1219A536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-1947078863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7CE3C7EE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4979E1F5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1492018382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63DE4E71" w14:textId="77777777" w:rsidR="00A217C1" w:rsidRDefault="00A217C1"/>
        </w:tc>
      </w:tr>
      <w:tr w:rsidR="00A217C1" w14:paraId="7A95647B" w14:textId="77777777">
        <w:trPr>
          <w:trHeight w:hRule="exact" w:val="1973"/>
        </w:trPr>
        <w:tc>
          <w:tcPr>
            <w:tcW w:w="288" w:type="dxa"/>
          </w:tcPr>
          <w:p w14:paraId="1D337298" w14:textId="77777777" w:rsidR="00A217C1" w:rsidRDefault="00A217C1"/>
        </w:tc>
        <w:tc>
          <w:tcPr>
            <w:tcW w:w="2232" w:type="dxa"/>
          </w:tcPr>
          <w:p w14:paraId="59C00271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-1568184845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362A7EFF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1746528819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1756BD3A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75A62392" w14:textId="77777777" w:rsidR="00A217C1" w:rsidRDefault="003E53B8">
            <w:sdt>
              <w:sdtPr>
                <w:alias w:val="Телефон"/>
                <w:tag w:val=""/>
                <w:id w:val="572404881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01AF9F83" w14:textId="77777777" w:rsidR="00A217C1" w:rsidRDefault="003E53B8">
            <w:sdt>
              <w:sdtPr>
                <w:alias w:val="Адреса електронної пошти"/>
                <w:tag w:val=""/>
                <w:id w:val="-528569907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498727A7" w14:textId="77777777" w:rsidR="00A217C1" w:rsidRDefault="00A217C1"/>
        </w:tc>
        <w:tc>
          <w:tcPr>
            <w:tcW w:w="288" w:type="dxa"/>
          </w:tcPr>
          <w:p w14:paraId="6108FAF3" w14:textId="77777777" w:rsidR="00A217C1" w:rsidRDefault="00A217C1"/>
        </w:tc>
        <w:tc>
          <w:tcPr>
            <w:tcW w:w="2232" w:type="dxa"/>
          </w:tcPr>
          <w:p w14:paraId="30901F7C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912353999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24149E68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-655064613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460DC4C3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19424389" w14:textId="77777777" w:rsidR="00A217C1" w:rsidRDefault="003E53B8">
            <w:sdt>
              <w:sdtPr>
                <w:alias w:val="Телефон"/>
                <w:tag w:val=""/>
                <w:id w:val="271986342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1E259851" w14:textId="77777777" w:rsidR="00A217C1" w:rsidRDefault="003E53B8">
            <w:sdt>
              <w:sdtPr>
                <w:alias w:val="Адреса електронної пошти"/>
                <w:tag w:val=""/>
                <w:id w:val="-323591981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23512216" w14:textId="77777777" w:rsidR="00A217C1" w:rsidRDefault="00A217C1"/>
        </w:tc>
      </w:tr>
      <w:tr w:rsidR="00A217C1" w14:paraId="73A367CE" w14:textId="77777777">
        <w:trPr>
          <w:trHeight w:hRule="exact" w:val="216"/>
        </w:trPr>
        <w:tc>
          <w:tcPr>
            <w:tcW w:w="288" w:type="dxa"/>
          </w:tcPr>
          <w:p w14:paraId="503CAF41" w14:textId="77777777" w:rsidR="00A217C1" w:rsidRDefault="00A217C1"/>
        </w:tc>
        <w:tc>
          <w:tcPr>
            <w:tcW w:w="2232" w:type="dxa"/>
          </w:tcPr>
          <w:p w14:paraId="431C3218" w14:textId="77777777" w:rsidR="00A217C1" w:rsidRDefault="00A217C1"/>
        </w:tc>
        <w:tc>
          <w:tcPr>
            <w:tcW w:w="144" w:type="dxa"/>
          </w:tcPr>
          <w:p w14:paraId="2BBAA89F" w14:textId="77777777" w:rsidR="00A217C1" w:rsidRDefault="00A217C1"/>
        </w:tc>
        <w:tc>
          <w:tcPr>
            <w:tcW w:w="2088" w:type="dxa"/>
          </w:tcPr>
          <w:p w14:paraId="32E3B6CD" w14:textId="77777777" w:rsidR="00A217C1" w:rsidRDefault="00A217C1"/>
        </w:tc>
        <w:tc>
          <w:tcPr>
            <w:tcW w:w="288" w:type="dxa"/>
          </w:tcPr>
          <w:p w14:paraId="64E8A48C" w14:textId="77777777" w:rsidR="00A217C1" w:rsidRDefault="00A217C1"/>
        </w:tc>
        <w:tc>
          <w:tcPr>
            <w:tcW w:w="288" w:type="dxa"/>
          </w:tcPr>
          <w:p w14:paraId="4BFD730A" w14:textId="77777777" w:rsidR="00A217C1" w:rsidRDefault="00A217C1"/>
        </w:tc>
        <w:tc>
          <w:tcPr>
            <w:tcW w:w="2232" w:type="dxa"/>
          </w:tcPr>
          <w:p w14:paraId="55331ADA" w14:textId="77777777" w:rsidR="00A217C1" w:rsidRDefault="00A217C1"/>
        </w:tc>
        <w:tc>
          <w:tcPr>
            <w:tcW w:w="144" w:type="dxa"/>
          </w:tcPr>
          <w:p w14:paraId="2499FD55" w14:textId="77777777" w:rsidR="00A217C1" w:rsidRDefault="00A217C1"/>
        </w:tc>
        <w:tc>
          <w:tcPr>
            <w:tcW w:w="2088" w:type="dxa"/>
          </w:tcPr>
          <w:p w14:paraId="42985B14" w14:textId="77777777" w:rsidR="00A217C1" w:rsidRDefault="00A217C1"/>
        </w:tc>
        <w:tc>
          <w:tcPr>
            <w:tcW w:w="288" w:type="dxa"/>
          </w:tcPr>
          <w:p w14:paraId="69EAE6C1" w14:textId="77777777" w:rsidR="00A217C1" w:rsidRDefault="00A217C1"/>
        </w:tc>
      </w:tr>
      <w:tr w:rsidR="00A217C1" w14:paraId="7CF10B3D" w14:textId="77777777">
        <w:trPr>
          <w:trHeight w:hRule="exact" w:val="288"/>
        </w:trPr>
        <w:tc>
          <w:tcPr>
            <w:tcW w:w="288" w:type="dxa"/>
          </w:tcPr>
          <w:p w14:paraId="5ED2470A" w14:textId="77777777" w:rsidR="00A217C1" w:rsidRDefault="00A217C1"/>
        </w:tc>
        <w:tc>
          <w:tcPr>
            <w:tcW w:w="2232" w:type="dxa"/>
          </w:tcPr>
          <w:p w14:paraId="43FC388D" w14:textId="77777777" w:rsidR="00A217C1" w:rsidRDefault="00A217C1"/>
        </w:tc>
        <w:tc>
          <w:tcPr>
            <w:tcW w:w="144" w:type="dxa"/>
          </w:tcPr>
          <w:p w14:paraId="3E1264F8" w14:textId="77777777" w:rsidR="00A217C1" w:rsidRDefault="00A217C1"/>
        </w:tc>
        <w:tc>
          <w:tcPr>
            <w:tcW w:w="2088" w:type="dxa"/>
          </w:tcPr>
          <w:p w14:paraId="62B85F93" w14:textId="77777777" w:rsidR="00A217C1" w:rsidRDefault="00A217C1"/>
        </w:tc>
        <w:tc>
          <w:tcPr>
            <w:tcW w:w="288" w:type="dxa"/>
          </w:tcPr>
          <w:p w14:paraId="5637704E" w14:textId="77777777" w:rsidR="00A217C1" w:rsidRDefault="00A217C1"/>
        </w:tc>
        <w:tc>
          <w:tcPr>
            <w:tcW w:w="288" w:type="dxa"/>
          </w:tcPr>
          <w:p w14:paraId="27DC3B60" w14:textId="77777777" w:rsidR="00A217C1" w:rsidRDefault="00A217C1"/>
        </w:tc>
        <w:tc>
          <w:tcPr>
            <w:tcW w:w="2232" w:type="dxa"/>
          </w:tcPr>
          <w:p w14:paraId="46DE9FF3" w14:textId="77777777" w:rsidR="00A217C1" w:rsidRDefault="00A217C1"/>
        </w:tc>
        <w:tc>
          <w:tcPr>
            <w:tcW w:w="144" w:type="dxa"/>
          </w:tcPr>
          <w:p w14:paraId="65AB1174" w14:textId="77777777" w:rsidR="00A217C1" w:rsidRDefault="00A217C1"/>
        </w:tc>
        <w:tc>
          <w:tcPr>
            <w:tcW w:w="2088" w:type="dxa"/>
          </w:tcPr>
          <w:p w14:paraId="6EC989B9" w14:textId="77777777" w:rsidR="00A217C1" w:rsidRDefault="00A217C1"/>
        </w:tc>
        <w:tc>
          <w:tcPr>
            <w:tcW w:w="288" w:type="dxa"/>
          </w:tcPr>
          <w:p w14:paraId="44B55E57" w14:textId="77777777" w:rsidR="00A217C1" w:rsidRDefault="00A217C1"/>
        </w:tc>
      </w:tr>
      <w:tr w:rsidR="00A217C1" w14:paraId="7C25B180" w14:textId="77777777">
        <w:trPr>
          <w:trHeight w:hRule="exact" w:val="403"/>
        </w:trPr>
        <w:tc>
          <w:tcPr>
            <w:tcW w:w="288" w:type="dxa"/>
          </w:tcPr>
          <w:p w14:paraId="464928FB" w14:textId="77777777" w:rsidR="00A217C1" w:rsidRDefault="00A217C1"/>
        </w:tc>
        <w:tc>
          <w:tcPr>
            <w:tcW w:w="2232" w:type="dxa"/>
          </w:tcPr>
          <w:p w14:paraId="7FB60EE7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0666BF70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-993716386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2ECAE78E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39221172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936357664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6B041A9A" w14:textId="77777777" w:rsidR="00A217C1" w:rsidRDefault="00A217C1"/>
        </w:tc>
        <w:tc>
          <w:tcPr>
            <w:tcW w:w="288" w:type="dxa"/>
          </w:tcPr>
          <w:p w14:paraId="177D7E22" w14:textId="77777777" w:rsidR="00A217C1" w:rsidRDefault="00A217C1"/>
        </w:tc>
        <w:tc>
          <w:tcPr>
            <w:tcW w:w="2232" w:type="dxa"/>
          </w:tcPr>
          <w:p w14:paraId="445C9F51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3058AC69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321547220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54DB04A5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714E193C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204566245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5C2B1732" w14:textId="77777777" w:rsidR="00A217C1" w:rsidRDefault="00A217C1"/>
        </w:tc>
      </w:tr>
      <w:tr w:rsidR="00A217C1" w14:paraId="35033C1A" w14:textId="77777777">
        <w:trPr>
          <w:trHeight w:hRule="exact" w:val="1973"/>
        </w:trPr>
        <w:tc>
          <w:tcPr>
            <w:tcW w:w="288" w:type="dxa"/>
          </w:tcPr>
          <w:p w14:paraId="4D17819F" w14:textId="77777777" w:rsidR="00A217C1" w:rsidRDefault="00A217C1"/>
        </w:tc>
        <w:tc>
          <w:tcPr>
            <w:tcW w:w="2232" w:type="dxa"/>
          </w:tcPr>
          <w:p w14:paraId="19D49000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88290473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0AA4FE4F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1998058879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76BCD9EA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4600CF35" w14:textId="77777777" w:rsidR="00A217C1" w:rsidRDefault="003E53B8">
            <w:sdt>
              <w:sdtPr>
                <w:alias w:val="Телефон"/>
                <w:tag w:val=""/>
                <w:id w:val="1736276477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2819FEFE" w14:textId="77777777" w:rsidR="00A217C1" w:rsidRDefault="003E53B8">
            <w:sdt>
              <w:sdtPr>
                <w:alias w:val="Адреса електронної пошти"/>
                <w:tag w:val=""/>
                <w:id w:val="671071875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08582ED8" w14:textId="77777777" w:rsidR="00A217C1" w:rsidRDefault="00A217C1"/>
        </w:tc>
        <w:tc>
          <w:tcPr>
            <w:tcW w:w="288" w:type="dxa"/>
          </w:tcPr>
          <w:p w14:paraId="3A09BC68" w14:textId="77777777" w:rsidR="00A217C1" w:rsidRDefault="00A217C1"/>
        </w:tc>
        <w:tc>
          <w:tcPr>
            <w:tcW w:w="2232" w:type="dxa"/>
          </w:tcPr>
          <w:p w14:paraId="228DB481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317233870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315280B9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547651822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4520F41A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1C415A72" w14:textId="77777777" w:rsidR="00A217C1" w:rsidRDefault="003E53B8">
            <w:sdt>
              <w:sdtPr>
                <w:alias w:val="Телефон"/>
                <w:tag w:val=""/>
                <w:id w:val="-1947449199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12378874" w14:textId="77777777" w:rsidR="00A217C1" w:rsidRDefault="003E53B8">
            <w:sdt>
              <w:sdtPr>
                <w:alias w:val="Адреса електронної пошти"/>
                <w:tag w:val=""/>
                <w:id w:val="905030551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777A9717" w14:textId="77777777" w:rsidR="00A217C1" w:rsidRDefault="00A217C1"/>
        </w:tc>
      </w:tr>
      <w:tr w:rsidR="00A217C1" w14:paraId="63092541" w14:textId="77777777">
        <w:trPr>
          <w:trHeight w:hRule="exact" w:val="216"/>
        </w:trPr>
        <w:tc>
          <w:tcPr>
            <w:tcW w:w="288" w:type="dxa"/>
          </w:tcPr>
          <w:p w14:paraId="582576E7" w14:textId="77777777" w:rsidR="00A217C1" w:rsidRDefault="00A217C1"/>
        </w:tc>
        <w:tc>
          <w:tcPr>
            <w:tcW w:w="2232" w:type="dxa"/>
          </w:tcPr>
          <w:p w14:paraId="304F645F" w14:textId="77777777" w:rsidR="00A217C1" w:rsidRDefault="00A217C1"/>
        </w:tc>
        <w:tc>
          <w:tcPr>
            <w:tcW w:w="144" w:type="dxa"/>
          </w:tcPr>
          <w:p w14:paraId="70CA4BED" w14:textId="77777777" w:rsidR="00A217C1" w:rsidRDefault="00A217C1"/>
        </w:tc>
        <w:tc>
          <w:tcPr>
            <w:tcW w:w="2088" w:type="dxa"/>
          </w:tcPr>
          <w:p w14:paraId="1BCFC4E0" w14:textId="77777777" w:rsidR="00A217C1" w:rsidRDefault="00A217C1"/>
        </w:tc>
        <w:tc>
          <w:tcPr>
            <w:tcW w:w="288" w:type="dxa"/>
          </w:tcPr>
          <w:p w14:paraId="0CC08FEF" w14:textId="77777777" w:rsidR="00A217C1" w:rsidRDefault="00A217C1"/>
        </w:tc>
        <w:tc>
          <w:tcPr>
            <w:tcW w:w="288" w:type="dxa"/>
          </w:tcPr>
          <w:p w14:paraId="525E6D09" w14:textId="77777777" w:rsidR="00A217C1" w:rsidRDefault="00A217C1"/>
        </w:tc>
        <w:tc>
          <w:tcPr>
            <w:tcW w:w="2232" w:type="dxa"/>
          </w:tcPr>
          <w:p w14:paraId="0B89C85E" w14:textId="77777777" w:rsidR="00A217C1" w:rsidRDefault="00A217C1"/>
        </w:tc>
        <w:tc>
          <w:tcPr>
            <w:tcW w:w="144" w:type="dxa"/>
          </w:tcPr>
          <w:p w14:paraId="3FD8664F" w14:textId="77777777" w:rsidR="00A217C1" w:rsidRDefault="00A217C1"/>
        </w:tc>
        <w:tc>
          <w:tcPr>
            <w:tcW w:w="2088" w:type="dxa"/>
          </w:tcPr>
          <w:p w14:paraId="6BD9CC53" w14:textId="77777777" w:rsidR="00A217C1" w:rsidRDefault="00A217C1"/>
        </w:tc>
        <w:tc>
          <w:tcPr>
            <w:tcW w:w="288" w:type="dxa"/>
          </w:tcPr>
          <w:p w14:paraId="1D806E03" w14:textId="77777777" w:rsidR="00A217C1" w:rsidRDefault="00A217C1"/>
        </w:tc>
      </w:tr>
      <w:tr w:rsidR="00A217C1" w14:paraId="05C612D6" w14:textId="77777777">
        <w:trPr>
          <w:trHeight w:hRule="exact" w:val="288"/>
        </w:trPr>
        <w:tc>
          <w:tcPr>
            <w:tcW w:w="288" w:type="dxa"/>
          </w:tcPr>
          <w:p w14:paraId="70E72958" w14:textId="77777777" w:rsidR="00A217C1" w:rsidRDefault="00A217C1"/>
        </w:tc>
        <w:tc>
          <w:tcPr>
            <w:tcW w:w="2232" w:type="dxa"/>
          </w:tcPr>
          <w:p w14:paraId="6F2A0309" w14:textId="77777777" w:rsidR="00A217C1" w:rsidRDefault="00A217C1"/>
        </w:tc>
        <w:tc>
          <w:tcPr>
            <w:tcW w:w="144" w:type="dxa"/>
          </w:tcPr>
          <w:p w14:paraId="39C36A07" w14:textId="77777777" w:rsidR="00A217C1" w:rsidRDefault="00A217C1"/>
        </w:tc>
        <w:tc>
          <w:tcPr>
            <w:tcW w:w="2088" w:type="dxa"/>
          </w:tcPr>
          <w:p w14:paraId="18C76ED4" w14:textId="77777777" w:rsidR="00A217C1" w:rsidRDefault="00A217C1"/>
        </w:tc>
        <w:tc>
          <w:tcPr>
            <w:tcW w:w="288" w:type="dxa"/>
          </w:tcPr>
          <w:p w14:paraId="35F37E27" w14:textId="77777777" w:rsidR="00A217C1" w:rsidRDefault="00A217C1"/>
        </w:tc>
        <w:tc>
          <w:tcPr>
            <w:tcW w:w="288" w:type="dxa"/>
          </w:tcPr>
          <w:p w14:paraId="593B6E6A" w14:textId="77777777" w:rsidR="00A217C1" w:rsidRDefault="00A217C1"/>
        </w:tc>
        <w:tc>
          <w:tcPr>
            <w:tcW w:w="2232" w:type="dxa"/>
          </w:tcPr>
          <w:p w14:paraId="5807C6F3" w14:textId="77777777" w:rsidR="00A217C1" w:rsidRDefault="00A217C1"/>
        </w:tc>
        <w:tc>
          <w:tcPr>
            <w:tcW w:w="144" w:type="dxa"/>
          </w:tcPr>
          <w:p w14:paraId="3D684E71" w14:textId="77777777" w:rsidR="00A217C1" w:rsidRDefault="00A217C1"/>
        </w:tc>
        <w:tc>
          <w:tcPr>
            <w:tcW w:w="2088" w:type="dxa"/>
          </w:tcPr>
          <w:p w14:paraId="659609AF" w14:textId="77777777" w:rsidR="00A217C1" w:rsidRDefault="00A217C1"/>
        </w:tc>
        <w:tc>
          <w:tcPr>
            <w:tcW w:w="288" w:type="dxa"/>
          </w:tcPr>
          <w:p w14:paraId="47FE6719" w14:textId="77777777" w:rsidR="00A217C1" w:rsidRDefault="00A217C1"/>
        </w:tc>
      </w:tr>
      <w:tr w:rsidR="00A217C1" w14:paraId="1102ADE9" w14:textId="77777777">
        <w:trPr>
          <w:trHeight w:hRule="exact" w:val="403"/>
        </w:trPr>
        <w:tc>
          <w:tcPr>
            <w:tcW w:w="288" w:type="dxa"/>
          </w:tcPr>
          <w:p w14:paraId="1ACD4CAC" w14:textId="77777777" w:rsidR="00A217C1" w:rsidRDefault="00A217C1"/>
        </w:tc>
        <w:tc>
          <w:tcPr>
            <w:tcW w:w="2232" w:type="dxa"/>
          </w:tcPr>
          <w:p w14:paraId="51032D69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01F20790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418845356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3D18E0CD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7E74E8DF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-1471824845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6616A008" w14:textId="77777777" w:rsidR="00A217C1" w:rsidRDefault="00A217C1"/>
        </w:tc>
        <w:tc>
          <w:tcPr>
            <w:tcW w:w="288" w:type="dxa"/>
          </w:tcPr>
          <w:p w14:paraId="0D0637D7" w14:textId="77777777" w:rsidR="00A217C1" w:rsidRDefault="00A217C1"/>
        </w:tc>
        <w:tc>
          <w:tcPr>
            <w:tcW w:w="2232" w:type="dxa"/>
          </w:tcPr>
          <w:p w14:paraId="4298D9EB" w14:textId="77777777" w:rsidR="00A217C1" w:rsidRDefault="00A217C1">
            <w:pPr>
              <w:pStyle w:val="a4"/>
            </w:pPr>
          </w:p>
        </w:tc>
        <w:tc>
          <w:tcPr>
            <w:tcW w:w="144" w:type="dxa"/>
          </w:tcPr>
          <w:p w14:paraId="7CECE9A7" w14:textId="77777777" w:rsidR="00A217C1" w:rsidRDefault="00A217C1">
            <w:pPr>
              <w:pStyle w:val="a4"/>
            </w:pPr>
          </w:p>
        </w:tc>
        <w:tc>
          <w:tcPr>
            <w:tcW w:w="2088" w:type="dxa"/>
          </w:tcPr>
          <w:sdt>
            <w:sdtPr>
              <w:alias w:val="Компанія"/>
              <w:tag w:val=""/>
              <w:id w:val="1479960718"/>
              <w:placeholder>
                <w:docPart w:val="826ADF69A4B4436497198CF5F3A22E1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27CCB158" w14:textId="77777777" w:rsidR="00A217C1" w:rsidRDefault="00B96BD0">
                <w:pPr>
                  <w:pStyle w:val="a7"/>
                </w:pPr>
                <w:r>
                  <w:rPr>
                    <w:lang w:bidi="uk-UA"/>
                  </w:rPr>
                  <w:t>[Назва компанії]</w:t>
                </w:r>
              </w:p>
            </w:sdtContent>
          </w:sdt>
          <w:p w14:paraId="72BC323D" w14:textId="77777777" w:rsidR="00A217C1" w:rsidRDefault="003E53B8">
            <w:pPr>
              <w:pStyle w:val="a4"/>
            </w:pPr>
            <w:sdt>
              <w:sdtPr>
                <w:alias w:val="Веб-адреса"/>
                <w:tag w:val=""/>
                <w:id w:val="2042325238"/>
                <w:placeholder>
                  <w:docPart w:val="8A072438B7DA474B86AFEC5B11B6586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[веб-адреса]</w:t>
                </w:r>
              </w:sdtContent>
            </w:sdt>
          </w:p>
        </w:tc>
        <w:tc>
          <w:tcPr>
            <w:tcW w:w="288" w:type="dxa"/>
          </w:tcPr>
          <w:p w14:paraId="38E053FC" w14:textId="77777777" w:rsidR="00A217C1" w:rsidRDefault="00A217C1"/>
        </w:tc>
      </w:tr>
      <w:tr w:rsidR="00A217C1" w14:paraId="5F3F08EE" w14:textId="77777777">
        <w:trPr>
          <w:trHeight w:hRule="exact" w:val="1973"/>
        </w:trPr>
        <w:tc>
          <w:tcPr>
            <w:tcW w:w="288" w:type="dxa"/>
          </w:tcPr>
          <w:p w14:paraId="2ED68270" w14:textId="77777777" w:rsidR="00A217C1" w:rsidRDefault="00A217C1"/>
        </w:tc>
        <w:tc>
          <w:tcPr>
            <w:tcW w:w="2232" w:type="dxa"/>
          </w:tcPr>
          <w:p w14:paraId="7656BE67" w14:textId="77777777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1428080005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78D36CB3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-274785496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61FE15D2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6B9810CC" w14:textId="77777777" w:rsidR="00A217C1" w:rsidRDefault="003E53B8">
            <w:sdt>
              <w:sdtPr>
                <w:alias w:val="Телефон"/>
                <w:tag w:val=""/>
                <w:id w:val="764271664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43C95772" w14:textId="77777777" w:rsidR="00A217C1" w:rsidRDefault="003E53B8">
            <w:sdt>
              <w:sdtPr>
                <w:alias w:val="Адреса електронної пошти"/>
                <w:tag w:val=""/>
                <w:id w:val="-1866044338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1E2C9BA4" w14:textId="77777777" w:rsidR="00A217C1" w:rsidRDefault="00A217C1"/>
        </w:tc>
        <w:tc>
          <w:tcPr>
            <w:tcW w:w="288" w:type="dxa"/>
          </w:tcPr>
          <w:p w14:paraId="305B9348" w14:textId="77777777" w:rsidR="00A217C1" w:rsidRDefault="00A217C1"/>
        </w:tc>
        <w:tc>
          <w:tcPr>
            <w:tcW w:w="2232" w:type="dxa"/>
          </w:tcPr>
          <w:p w14:paraId="3152023E" w14:textId="724C790D" w:rsidR="00A217C1" w:rsidRDefault="003E53B8">
            <w:pPr>
              <w:pStyle w:val="a8"/>
            </w:pPr>
            <w:sdt>
              <w:sdtPr>
                <w:alias w:val="Ваше ім’я"/>
                <w:tag w:val=""/>
                <w:id w:val="-275718039"/>
                <w:placeholder>
                  <w:docPart w:val="F83DDFBC9BE741F8BA8FC7EDD1EE0C1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B96BD0">
                  <w:rPr>
                    <w:lang w:bidi="uk-UA"/>
                  </w:rPr>
                  <w:t>[Ваше</w:t>
                </w:r>
                <w:r w:rsidR="00B96BD0">
                  <w:rPr>
                    <w:lang w:bidi="uk-UA"/>
                  </w:rPr>
                  <w:br/>
                  <w:t>ім’я]</w:t>
                </w:r>
              </w:sdtContent>
            </w:sdt>
          </w:p>
        </w:tc>
        <w:tc>
          <w:tcPr>
            <w:tcW w:w="144" w:type="dxa"/>
          </w:tcPr>
          <w:p w14:paraId="322CD8E5" w14:textId="77777777" w:rsidR="00A217C1" w:rsidRDefault="00A217C1"/>
        </w:tc>
        <w:tc>
          <w:tcPr>
            <w:tcW w:w="2088" w:type="dxa"/>
            <w:vAlign w:val="bottom"/>
          </w:tcPr>
          <w:sdt>
            <w:sdtPr>
              <w:alias w:val="Адреса компанії"/>
              <w:tag w:val=""/>
              <w:id w:val="-1987389699"/>
              <w:placeholder>
                <w:docPart w:val="DE7C38FC4A5B40BAB79FBFD9800D0A63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7D8990E5" w14:textId="77777777" w:rsidR="00A217C1" w:rsidRDefault="00B96BD0">
                <w:r>
                  <w:rPr>
                    <w:lang w:bidi="uk-UA"/>
                  </w:rPr>
                  <w:t>[Адреса компанії]</w:t>
                </w:r>
                <w:r>
                  <w:rPr>
                    <w:lang w:bidi="uk-UA"/>
                  </w:rPr>
                  <w:br/>
                  <w:t>[Місто, поштовий індекс]</w:t>
                </w:r>
              </w:p>
            </w:sdtContent>
          </w:sdt>
          <w:p w14:paraId="21889AE1" w14:textId="77777777" w:rsidR="00A217C1" w:rsidRDefault="003E53B8">
            <w:sdt>
              <w:sdtPr>
                <w:alias w:val="Телефон"/>
                <w:tag w:val=""/>
                <w:id w:val="526448357"/>
                <w:placeholder>
                  <w:docPart w:val="6C0004153ED74E548E6D369425DFAA6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[особистий номер телефону]</w:t>
                </w:r>
              </w:sdtContent>
            </w:sdt>
          </w:p>
          <w:p w14:paraId="10AA5C9E" w14:textId="77777777" w:rsidR="00A217C1" w:rsidRDefault="003E53B8">
            <w:sdt>
              <w:sdtPr>
                <w:alias w:val="Адреса електронної пошти"/>
                <w:tag w:val=""/>
                <w:id w:val="315308308"/>
                <w:placeholder>
                  <w:docPart w:val="84219B51D1E44DBE81AF491F4B3E9BE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96BD0">
                  <w:rPr>
                    <w:lang w:bidi="uk-UA"/>
                  </w:rPr>
                  <w:t>[адреса електронної пошти]</w:t>
                </w:r>
              </w:sdtContent>
            </w:sdt>
          </w:p>
        </w:tc>
        <w:tc>
          <w:tcPr>
            <w:tcW w:w="288" w:type="dxa"/>
          </w:tcPr>
          <w:p w14:paraId="72AFD9AF" w14:textId="77777777" w:rsidR="00A217C1" w:rsidRDefault="00A217C1"/>
        </w:tc>
      </w:tr>
      <w:tr w:rsidR="00A217C1" w14:paraId="3B558298" w14:textId="77777777">
        <w:trPr>
          <w:trHeight w:hRule="exact" w:val="216"/>
        </w:trPr>
        <w:tc>
          <w:tcPr>
            <w:tcW w:w="288" w:type="dxa"/>
          </w:tcPr>
          <w:p w14:paraId="10468421" w14:textId="77777777" w:rsidR="00A217C1" w:rsidRDefault="00A217C1"/>
        </w:tc>
        <w:tc>
          <w:tcPr>
            <w:tcW w:w="2232" w:type="dxa"/>
          </w:tcPr>
          <w:p w14:paraId="7C47AE84" w14:textId="77777777" w:rsidR="00A217C1" w:rsidRDefault="00A217C1"/>
        </w:tc>
        <w:tc>
          <w:tcPr>
            <w:tcW w:w="144" w:type="dxa"/>
          </w:tcPr>
          <w:p w14:paraId="64FEF78F" w14:textId="77777777" w:rsidR="00A217C1" w:rsidRDefault="00A217C1"/>
        </w:tc>
        <w:tc>
          <w:tcPr>
            <w:tcW w:w="2088" w:type="dxa"/>
          </w:tcPr>
          <w:p w14:paraId="246C21A9" w14:textId="77777777" w:rsidR="00A217C1" w:rsidRDefault="00A217C1"/>
        </w:tc>
        <w:tc>
          <w:tcPr>
            <w:tcW w:w="288" w:type="dxa"/>
          </w:tcPr>
          <w:p w14:paraId="63541BC5" w14:textId="77777777" w:rsidR="00A217C1" w:rsidRDefault="00A217C1"/>
        </w:tc>
        <w:tc>
          <w:tcPr>
            <w:tcW w:w="288" w:type="dxa"/>
          </w:tcPr>
          <w:p w14:paraId="2CBA4A6E" w14:textId="77777777" w:rsidR="00A217C1" w:rsidRDefault="00A217C1"/>
        </w:tc>
        <w:tc>
          <w:tcPr>
            <w:tcW w:w="2232" w:type="dxa"/>
          </w:tcPr>
          <w:p w14:paraId="01C62D17" w14:textId="77777777" w:rsidR="00A217C1" w:rsidRDefault="00A217C1"/>
        </w:tc>
        <w:tc>
          <w:tcPr>
            <w:tcW w:w="144" w:type="dxa"/>
          </w:tcPr>
          <w:p w14:paraId="2ABC77A4" w14:textId="77777777" w:rsidR="00A217C1" w:rsidRDefault="00A217C1"/>
        </w:tc>
        <w:tc>
          <w:tcPr>
            <w:tcW w:w="2088" w:type="dxa"/>
          </w:tcPr>
          <w:p w14:paraId="1B468F79" w14:textId="77777777" w:rsidR="00A217C1" w:rsidRDefault="00A217C1"/>
        </w:tc>
        <w:tc>
          <w:tcPr>
            <w:tcW w:w="288" w:type="dxa"/>
          </w:tcPr>
          <w:p w14:paraId="7CFAC49C" w14:textId="77777777" w:rsidR="00A217C1" w:rsidRDefault="00A217C1"/>
        </w:tc>
      </w:tr>
    </w:tbl>
    <w:p w14:paraId="5A7FC6AD" w14:textId="77777777" w:rsidR="00A217C1" w:rsidRDefault="00B96BD0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2F5C34B" wp14:editId="59521C6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19050" b="19050"/>
                <wp:wrapNone/>
                <wp:docPr id="13" name="Група 13" descr="Лінії розрізу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Група 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Пряма сполучна лінія 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Пряма сполучна лінія 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 сполучна лінія 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 сполучна лінія 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 сполучна лінія 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 сполучна лінія 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Група 11"/>
                        <wpg:cNvGrpSpPr/>
                        <wpg:grpSpPr>
                          <a:xfrm>
                            <a:off x="571500" y="0"/>
                            <a:ext cx="6381750" cy="10058400"/>
                            <a:chOff x="-114300" y="0"/>
                            <a:chExt cx="6381750" cy="10058400"/>
                          </a:xfrm>
                        </wpg:grpSpPr>
                        <wps:wsp>
                          <wps:cNvPr id="8" name="Пряма сполучна лінія 8"/>
                          <wps:cNvCnPr/>
                          <wps:spPr>
                            <a:xfrm>
                              <a:off x="-11430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 сполучна лінія 9"/>
                          <wps:cNvCnPr/>
                          <wps:spPr>
                            <a:xfrm>
                              <a:off x="30765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 сполучна лінія 10"/>
                          <wps:cNvCnPr/>
                          <wps:spPr>
                            <a:xfrm>
                              <a:off x="62674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005A56" id="Група 13" o:spid="_x0000_s1026" alt="Лінії розрізу" style="position:absolute;margin-left:0;margin-top:0;width:612pt;height:11in;z-index:-251641856;mso-position-horizontal:left;mso-position-horizontal-relative:page;mso-position-vertical:top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">
                <v:group id="Група 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Пряма сполучна лінія 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Пряма сполучна лінія 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Пряма сполучна лінія 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Пряма сполучна лінія 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  <v:stroke dashstyle="dash" joinstyle="miter"/>
                  </v:line>
                  <v:line id="Пряма сполучна лінія 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Пряма сполучна лінія 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</v:group>
                <v:group id="Група 11" o:spid="_x0000_s1034" style="position:absolute;left:5715;width:63817;height:100584" coordorigin="-1143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Пряма сполучна лінія 8" o:spid="_x0000_s1035" style="position:absolute;visibility:visible;mso-wrap-style:square" from="-1143,0" to="-1143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  <v:line id="Пряма сполучна лінія 9" o:spid="_x0000_s1036" style="position:absolute;visibility:visible;mso-wrap-style:square" from="30765,0" to="30765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Пряма сполучна лінія 10" o:spid="_x0000_s1037" style="position:absolute;visibility:visible;mso-wrap-style:square" from="62674,0" to="62674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</v:group>
                <w10:wrap anchorx="page" anchory="page"/>
              </v:group>
            </w:pict>
          </mc:Fallback>
        </mc:AlternateContent>
      </w:r>
    </w:p>
    <w:sectPr w:rsidR="00A217C1" w:rsidSect="00B96BD0">
      <w:pgSz w:w="11906" w:h="16838" w:code="9"/>
      <w:pgMar w:top="720" w:right="907" w:bottom="35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53"/>
    <w:rsid w:val="003E53B8"/>
    <w:rsid w:val="00632153"/>
    <w:rsid w:val="00A217C1"/>
    <w:rsid w:val="00B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825F"/>
  <w15:chartTrackingRefBased/>
  <w15:docId w15:val="{6A483894-D42F-4F80-882E-47F74131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uk-UA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spacing w:after="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character" w:styleId="a6">
    <w:name w:val="Strong"/>
    <w:basedOn w:val="a0"/>
    <w:uiPriority w:val="1"/>
    <w:qFormat/>
    <w:rPr>
      <w:b w:val="0"/>
      <w:bCs w:val="0"/>
      <w:color w:val="F24F4F" w:themeColor="accent1"/>
    </w:rPr>
  </w:style>
  <w:style w:type="paragraph" w:customStyle="1" w:styleId="a7">
    <w:name w:val="Організація"/>
    <w:basedOn w:val="a"/>
    <w:uiPriority w:val="1"/>
    <w:qFormat/>
    <w:pPr>
      <w:spacing w:after="0"/>
    </w:pPr>
    <w:rPr>
      <w:color w:val="26241E" w:themeColor="text2" w:themeShade="80"/>
    </w:rPr>
  </w:style>
  <w:style w:type="paragraph" w:customStyle="1" w:styleId="a8">
    <w:name w:val="Ім’я"/>
    <w:basedOn w:val="a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Downloads\tf029279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6ADF69A4B4436497198CF5F3A22E1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FCCF662-C424-4934-88EF-FBE0F05A2A6A}"/>
      </w:docPartPr>
      <w:docPartBody>
        <w:p w:rsidR="00000000" w:rsidRDefault="009E6700">
          <w:pPr>
            <w:pStyle w:val="826ADF69A4B4436497198CF5F3A22E18"/>
          </w:pPr>
          <w:r>
            <w:rPr>
              <w:lang w:bidi="uk-UA"/>
            </w:rPr>
            <w:t>[Назва компанії]</w:t>
          </w:r>
        </w:p>
      </w:docPartBody>
    </w:docPart>
    <w:docPart>
      <w:docPartPr>
        <w:name w:val="8A072438B7DA474B86AFEC5B11B6586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12E0573-2DFB-4A16-AFDB-613EF5595CBB}"/>
      </w:docPartPr>
      <w:docPartBody>
        <w:p w:rsidR="00000000" w:rsidRDefault="009E6700">
          <w:pPr>
            <w:pStyle w:val="8A072438B7DA474B86AFEC5B11B65860"/>
          </w:pPr>
          <w:r>
            <w:rPr>
              <w:lang w:bidi="uk-UA"/>
            </w:rPr>
            <w:t>[веб-адреса]</w:t>
          </w:r>
        </w:p>
      </w:docPartBody>
    </w:docPart>
    <w:docPart>
      <w:docPartPr>
        <w:name w:val="F83DDFBC9BE741F8BA8FC7EDD1EE0C1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186743-71C9-4C6A-923B-7A4F59428450}"/>
      </w:docPartPr>
      <w:docPartBody>
        <w:p w:rsidR="00000000" w:rsidRDefault="009E6700">
          <w:pPr>
            <w:pStyle w:val="F83DDFBC9BE741F8BA8FC7EDD1EE0C1F"/>
          </w:pPr>
          <w:r>
            <w:rPr>
              <w:lang w:bidi="uk-UA"/>
            </w:rPr>
            <w:t>[Ваше</w:t>
          </w:r>
          <w:r>
            <w:rPr>
              <w:lang w:bidi="uk-UA"/>
            </w:rPr>
            <w:br/>
            <w:t>ім’я]</w:t>
          </w:r>
        </w:p>
      </w:docPartBody>
    </w:docPart>
    <w:docPart>
      <w:docPartPr>
        <w:name w:val="DE7C38FC4A5B40BAB79FBFD9800D0A6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1E22E4C-F70F-41F9-AB65-25B02ABA0F30}"/>
      </w:docPartPr>
      <w:docPartBody>
        <w:p w:rsidR="00000000" w:rsidRDefault="009E6700">
          <w:pPr>
            <w:pStyle w:val="DE7C38FC4A5B40BAB79FBFD9800D0A63"/>
          </w:pPr>
          <w:r>
            <w:rPr>
              <w:lang w:bidi="uk-UA"/>
            </w:rPr>
            <w:t>[Адреса компанії]</w:t>
          </w:r>
          <w:r>
            <w:rPr>
              <w:lang w:bidi="uk-UA"/>
            </w:rPr>
            <w:br/>
            <w:t>[Місто, поштовий індекс]</w:t>
          </w:r>
        </w:p>
      </w:docPartBody>
    </w:docPart>
    <w:docPart>
      <w:docPartPr>
        <w:name w:val="6C0004153ED74E548E6D369425DFAA6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556D57C-F403-4A72-B623-1B55D068D4D6}"/>
      </w:docPartPr>
      <w:docPartBody>
        <w:p w:rsidR="00000000" w:rsidRDefault="009E6700">
          <w:pPr>
            <w:pStyle w:val="6C0004153ED74E548E6D369425DFAA68"/>
          </w:pPr>
          <w:r>
            <w:rPr>
              <w:lang w:bidi="uk-UA"/>
            </w:rPr>
            <w:t>[телефон]</w:t>
          </w:r>
        </w:p>
      </w:docPartBody>
    </w:docPart>
    <w:docPart>
      <w:docPartPr>
        <w:name w:val="84219B51D1E44DBE81AF491F4B3E9BE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2F5AE5D-FF46-4E35-8D5C-4F877346A3B7}"/>
      </w:docPartPr>
      <w:docPartBody>
        <w:p w:rsidR="00000000" w:rsidRDefault="009E6700">
          <w:pPr>
            <w:pStyle w:val="84219B51D1E44DBE81AF491F4B3E9BED"/>
          </w:pPr>
          <w:r>
            <w:rPr>
              <w:lang w:bidi="uk-UA"/>
            </w:rPr>
            <w:t>[адреса електронної пошти]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6ADF69A4B4436497198CF5F3A22E18">
    <w:name w:val="826ADF69A4B4436497198CF5F3A22E18"/>
  </w:style>
  <w:style w:type="paragraph" w:customStyle="1" w:styleId="8A072438B7DA474B86AFEC5B11B65860">
    <w:name w:val="8A072438B7DA474B86AFEC5B11B65860"/>
  </w:style>
  <w:style w:type="paragraph" w:customStyle="1" w:styleId="F83DDFBC9BE741F8BA8FC7EDD1EE0C1F">
    <w:name w:val="F83DDFBC9BE741F8BA8FC7EDD1EE0C1F"/>
  </w:style>
  <w:style w:type="paragraph" w:customStyle="1" w:styleId="DE7C38FC4A5B40BAB79FBFD9800D0A63">
    <w:name w:val="DE7C38FC4A5B40BAB79FBFD9800D0A63"/>
  </w:style>
  <w:style w:type="paragraph" w:customStyle="1" w:styleId="6C0004153ED74E548E6D369425DFAA68">
    <w:name w:val="6C0004153ED74E548E6D369425DFAA68"/>
  </w:style>
  <w:style w:type="paragraph" w:customStyle="1" w:styleId="84219B51D1E44DBE81AF491F4B3E9BED">
    <w:name w:val="84219B51D1E44DBE81AF491F4B3E9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2012-06-27T22:20:00+00:00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1588410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TP102927940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1BDAC-D86A-462D-9326-5765B0008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D6315-D32A-487B-8909-5665A4A783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C3825-FDB5-4EBE-A56F-01E42C55B90A}">
  <ds:schemaRefs>
    <ds:schemaRef ds:uri="http://purl.org/dc/elements/1.1/"/>
    <ds:schemaRef ds:uri="http://purl.org/dc/terms/"/>
    <ds:schemaRef ds:uri="4873beb7-5857-4685-be1f-d57550cc96cc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tf02927942_win32.dotx</Template>
  <TotalTime>0</TotalTime>
  <Pages>1</Pages>
  <Words>1084</Words>
  <Characters>618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Соня Кропивка</cp:lastModifiedBy>
  <cp:revision>2</cp:revision>
  <dcterms:created xsi:type="dcterms:W3CDTF">2023-05-06T12:35:00Z</dcterms:created>
  <dcterms:modified xsi:type="dcterms:W3CDTF">2023-05-06T12:35:00Z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